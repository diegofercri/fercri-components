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30DE2796" w14:textId="381C063D" w:rsidR="001F52C5" w:rsidRDefault="00240156" w:rsidP="00240156">
      <w:pPr>
        <w:pStyle w:val="Ttulo"/>
      </w:pPr>
      <w:r>
        <w:t>Vertical navbar 1</w:t>
      </w:r>
    </w:p>
    <w:p w14:paraId="444D46A0" w14:textId="49C1587D" w:rsidR="00240156" w:rsidRDefault="00175461" w:rsidP="009C6FDA">
      <w:pPr>
        <w:pStyle w:val="Ttulo1"/>
        <w:spacing w:before="0"/>
      </w:pPr>
      <w:r>
        <w:t>Adding a new dropdown:</w:t>
      </w:r>
    </w:p>
    <w:p w14:paraId="7493407F" w14:textId="2FA12EFD" w:rsidR="00175461" w:rsidRDefault="00175461" w:rsidP="00175461">
      <w:pPr>
        <w:pStyle w:val="Ttulo2"/>
        <w:numPr>
          <w:ilvl w:val="0"/>
          <w:numId w:val="5"/>
        </w:numPr>
      </w:pPr>
      <w:r>
        <w:t>index.html</w:t>
      </w:r>
    </w:p>
    <w:p w14:paraId="0DC6D4DA" w14:textId="021DB56E" w:rsidR="00873303" w:rsidRPr="00873303" w:rsidRDefault="00873303" w:rsidP="00873303">
      <w:r>
        <w:t>On the following code you have to change the {X} with the next value of the sequence, note that the sequence starts at 0 but there are 2 dropdowns already.</w:t>
      </w:r>
    </w:p>
    <w:p w14:paraId="2B523EE4" w14:textId="77777777" w:rsidR="00175461" w:rsidRDefault="00175461" w:rsidP="00175461">
      <w:pPr>
        <w:spacing w:line="240" w:lineRule="auto"/>
      </w:pPr>
      <w:r>
        <w:t>&lt;li class="dropdown"&gt;</w:t>
      </w:r>
    </w:p>
    <w:p w14:paraId="0D43741E" w14:textId="530A5065" w:rsidR="00175461" w:rsidRDefault="00175461" w:rsidP="00175461">
      <w:pPr>
        <w:spacing w:line="240" w:lineRule="auto"/>
        <w:ind w:firstLine="720"/>
      </w:pPr>
      <w:r>
        <w:t>&lt;</w:t>
      </w:r>
      <w:proofErr w:type="gramStart"/>
      <w:r>
        <w:t>a</w:t>
      </w:r>
      <w:proofErr w:type="gramEnd"/>
      <w:r>
        <w:t xml:space="preserve"> id="dropdown-toggle</w:t>
      </w:r>
      <w:r w:rsidR="00873303">
        <w:t>{X}</w:t>
      </w:r>
      <w:r>
        <w:t>" class="dropdown-toggle"&gt;</w:t>
      </w:r>
    </w:p>
    <w:p w14:paraId="32113D04" w14:textId="542D4617" w:rsidR="00873303" w:rsidRDefault="00873303" w:rsidP="00873303">
      <w:pPr>
        <w:spacing w:line="240" w:lineRule="auto"/>
        <w:ind w:left="720" w:firstLine="720"/>
      </w:pPr>
      <w:r>
        <w:t>|</w:t>
      </w:r>
    </w:p>
    <w:p w14:paraId="0CAFA476" w14:textId="77777777" w:rsidR="00175461" w:rsidRDefault="00175461" w:rsidP="00175461">
      <w:pPr>
        <w:spacing w:line="240" w:lineRule="auto"/>
        <w:ind w:firstLine="720"/>
      </w:pPr>
      <w:r>
        <w:t>&lt;/a&gt;</w:t>
      </w:r>
    </w:p>
    <w:p w14:paraId="3F570094" w14:textId="1F23E951" w:rsidR="00175461" w:rsidRDefault="00175461" w:rsidP="00175461">
      <w:pPr>
        <w:spacing w:line="240" w:lineRule="auto"/>
        <w:ind w:firstLine="720"/>
      </w:pPr>
      <w:r>
        <w:t>&lt;div id="dropdown-list</w:t>
      </w:r>
      <w:r w:rsidR="00873303">
        <w:t>{</w:t>
      </w:r>
      <w:r w:rsidR="00873303">
        <w:t>X</w:t>
      </w:r>
      <w:r w:rsidR="00873303">
        <w:t>}</w:t>
      </w:r>
      <w:r>
        <w:t>" class="dropdown-list"&gt;</w:t>
      </w:r>
    </w:p>
    <w:p w14:paraId="7E461801" w14:textId="036DFEB7" w:rsidR="00175461" w:rsidRDefault="00873303" w:rsidP="00175461">
      <w:pPr>
        <w:spacing w:line="240" w:lineRule="auto"/>
        <w:ind w:left="720" w:firstLine="720"/>
        <w:rPr>
          <w:lang w:val="es-ES"/>
        </w:rPr>
      </w:pPr>
      <w:r>
        <w:t>|</w:t>
      </w:r>
    </w:p>
    <w:p w14:paraId="59DAA3D6" w14:textId="71164446" w:rsidR="00175461" w:rsidRPr="00175461" w:rsidRDefault="00175461" w:rsidP="00175461">
      <w:pPr>
        <w:spacing w:line="240" w:lineRule="auto"/>
        <w:ind w:left="720"/>
        <w:rPr>
          <w:lang w:val="es-ES"/>
        </w:rPr>
      </w:pPr>
      <w:r w:rsidRPr="00175461">
        <w:rPr>
          <w:lang w:val="es-ES"/>
        </w:rPr>
        <w:t>&lt;/div&gt;</w:t>
      </w:r>
    </w:p>
    <w:p w14:paraId="2094683D" w14:textId="0E34D707" w:rsidR="00175461" w:rsidRPr="00175461" w:rsidRDefault="00175461" w:rsidP="00873303">
      <w:pPr>
        <w:spacing w:line="240" w:lineRule="auto"/>
        <w:rPr>
          <w:lang w:val="es-ES"/>
        </w:rPr>
      </w:pPr>
      <w:r w:rsidRPr="00175461">
        <w:rPr>
          <w:lang w:val="es-ES"/>
        </w:rPr>
        <w:t>&lt;/li&gt;</w:t>
      </w:r>
    </w:p>
    <w:p w14:paraId="5A11E375" w14:textId="33A03432" w:rsidR="009C6FDA" w:rsidRDefault="009C6FDA" w:rsidP="00175461">
      <w:pPr>
        <w:pStyle w:val="Ttulo2"/>
        <w:numPr>
          <w:ilvl w:val="0"/>
          <w:numId w:val="5"/>
        </w:numPr>
      </w:pPr>
      <w:r>
        <w:t>style.css</w:t>
      </w:r>
    </w:p>
    <w:p w14:paraId="6339E34D" w14:textId="215A3436" w:rsidR="009F0378" w:rsidRDefault="002C3775" w:rsidP="00175461">
      <w:pPr>
        <w:pStyle w:val="Ttulo2"/>
        <w:numPr>
          <w:ilvl w:val="0"/>
          <w:numId w:val="5"/>
        </w:numPr>
      </w:pPr>
      <w:r>
        <w:t>navbar.js</w:t>
      </w:r>
    </w:p>
    <w:p w14:paraId="5F6DE7F5" w14:textId="7AE314BC" w:rsidR="00175461" w:rsidRPr="00175461" w:rsidRDefault="00175461" w:rsidP="00175461">
      <w:pPr>
        <w:rPr>
          <w:lang w:val="es-ES"/>
        </w:rPr>
      </w:pPr>
      <w:r w:rsidRPr="00175461">
        <w:rPr>
          <w:lang w:val="es-ES"/>
        </w:rPr>
        <w:t xml:space="preserve">Obtener los elementos del DOM en JavaScript: Luego, necesitarás obtener los nuevos elementos del DOM en tu archivo JavaScript. Esto se hace utilizando </w:t>
      </w:r>
      <w:proofErr w:type="spellStart"/>
      <w:proofErr w:type="gramStart"/>
      <w:r w:rsidRPr="00175461">
        <w:rPr>
          <w:lang w:val="es-ES"/>
        </w:rPr>
        <w:t>document.getElementById</w:t>
      </w:r>
      <w:proofErr w:type="spellEnd"/>
      <w:proofErr w:type="gramEnd"/>
      <w:r w:rsidRPr="00175461">
        <w:rPr>
          <w:lang w:val="es-ES"/>
        </w:rPr>
        <w:t xml:space="preserve"> o </w:t>
      </w:r>
      <w:proofErr w:type="spellStart"/>
      <w:r w:rsidRPr="00175461">
        <w:rPr>
          <w:lang w:val="es-ES"/>
        </w:rPr>
        <w:t>document.querySelector</w:t>
      </w:r>
      <w:proofErr w:type="spellEnd"/>
      <w:r w:rsidRPr="00175461">
        <w:rPr>
          <w:lang w:val="es-ES"/>
        </w:rPr>
        <w:t>, similar a cómo obtienes los elementos dropdownList0, dropdownToggle0, dropdownList1, y dropdownToggle1 en tu código actual.</w:t>
      </w:r>
    </w:p>
    <w:sectPr w:rsidR="00175461" w:rsidRPr="0017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arito">
    <w:panose1 w:val="00000000000000000000"/>
    <w:charset w:val="00"/>
    <w:family w:val="auto"/>
    <w:pitch w:val="variable"/>
    <w:sig w:usb0="0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10A"/>
    <w:multiLevelType w:val="hybridMultilevel"/>
    <w:tmpl w:val="64D8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D3436"/>
    <w:multiLevelType w:val="hybridMultilevel"/>
    <w:tmpl w:val="5D68E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844B85"/>
    <w:multiLevelType w:val="hybridMultilevel"/>
    <w:tmpl w:val="D9F8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35868"/>
    <w:multiLevelType w:val="hybridMultilevel"/>
    <w:tmpl w:val="8A4CF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B51653"/>
    <w:multiLevelType w:val="hybridMultilevel"/>
    <w:tmpl w:val="31E6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38677">
    <w:abstractNumId w:val="0"/>
  </w:num>
  <w:num w:numId="2" w16cid:durableId="901912622">
    <w:abstractNumId w:val="3"/>
  </w:num>
  <w:num w:numId="3" w16cid:durableId="64107756">
    <w:abstractNumId w:val="4"/>
  </w:num>
  <w:num w:numId="4" w16cid:durableId="1757240741">
    <w:abstractNumId w:val="2"/>
  </w:num>
  <w:num w:numId="5" w16cid:durableId="22911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1"/>
    <w:rsid w:val="00175461"/>
    <w:rsid w:val="00182031"/>
    <w:rsid w:val="001F52C5"/>
    <w:rsid w:val="00240156"/>
    <w:rsid w:val="002C3775"/>
    <w:rsid w:val="0030475F"/>
    <w:rsid w:val="003A0914"/>
    <w:rsid w:val="00840B1F"/>
    <w:rsid w:val="00873303"/>
    <w:rsid w:val="009C6FDA"/>
    <w:rsid w:val="009F0378"/>
    <w:rsid w:val="00D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4D78"/>
  <w15:chartTrackingRefBased/>
  <w15:docId w15:val="{C439830E-408D-44EF-ADC9-A37EB19D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461"/>
    <w:pPr>
      <w:jc w:val="both"/>
    </w:pPr>
    <w:rPr>
      <w:rFonts w:ascii="Gabarito" w:hAnsi="Gabarito"/>
    </w:rPr>
  </w:style>
  <w:style w:type="paragraph" w:styleId="Ttulo1">
    <w:name w:val="heading 1"/>
    <w:basedOn w:val="Normal"/>
    <w:next w:val="Normal"/>
    <w:link w:val="Ttulo1Car"/>
    <w:uiPriority w:val="9"/>
    <w:qFormat/>
    <w:rsid w:val="00175461"/>
    <w:pPr>
      <w:keepNext/>
      <w:keepLines/>
      <w:spacing w:before="600" w:after="600" w:line="240" w:lineRule="auto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461"/>
    <w:pPr>
      <w:keepNext/>
      <w:keepLines/>
      <w:spacing w:before="480" w:after="240"/>
      <w:outlineLvl w:val="1"/>
    </w:pPr>
    <w:rPr>
      <w:rFonts w:eastAsiaTheme="majorEastAsia" w:cstheme="majorBidi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461"/>
    <w:rPr>
      <w:rFonts w:ascii="Gabarito" w:eastAsiaTheme="majorEastAsia" w:hAnsi="Gabarito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5461"/>
    <w:rPr>
      <w:rFonts w:ascii="Gabarito" w:eastAsiaTheme="majorEastAsia" w:hAnsi="Gabarito" w:cstheme="majorBidi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75461"/>
    <w:pPr>
      <w:spacing w:after="8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461"/>
    <w:rPr>
      <w:rFonts w:ascii="Gabarito" w:eastAsiaTheme="majorEastAsia" w:hAnsi="Gabarito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031"/>
    <w:pPr>
      <w:numPr>
        <w:ilvl w:val="1"/>
      </w:numPr>
    </w:pPr>
    <w:rPr>
      <w:rFonts w:eastAsiaTheme="minorEastAsia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2031"/>
    <w:rPr>
      <w:rFonts w:ascii="Gabarito" w:eastAsiaTheme="minorEastAsia" w:hAnsi="Gabarito"/>
      <w:spacing w:val="15"/>
    </w:rPr>
  </w:style>
  <w:style w:type="character" w:styleId="nfasissutil">
    <w:name w:val="Subtle Emphasis"/>
    <w:basedOn w:val="Fuentedeprrafopredeter"/>
    <w:uiPriority w:val="19"/>
    <w:qFormat/>
    <w:rsid w:val="00182031"/>
    <w:rPr>
      <w:rFonts w:ascii="Gabarito" w:hAnsi="Gabarito"/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82031"/>
    <w:rPr>
      <w:rFonts w:ascii="Gabarito" w:hAnsi="Gabarito"/>
      <w:i/>
      <w:iCs/>
    </w:rPr>
  </w:style>
  <w:style w:type="character" w:styleId="nfasisintenso">
    <w:name w:val="Intense Emphasis"/>
    <w:basedOn w:val="Fuentedeprrafopredeter"/>
    <w:uiPriority w:val="21"/>
    <w:qFormat/>
    <w:rsid w:val="00182031"/>
    <w:rPr>
      <w:rFonts w:ascii="Gabarito" w:hAnsi="Gabarito"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82031"/>
    <w:rPr>
      <w:rFonts w:ascii="Gabarito" w:hAnsi="Gabarito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182031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82031"/>
    <w:rPr>
      <w:rFonts w:ascii="Gabarito" w:hAnsi="Gabarito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03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031"/>
    <w:rPr>
      <w:rFonts w:ascii="Gabarito" w:hAnsi="Gabarito"/>
      <w:i/>
      <w:iCs/>
    </w:rPr>
  </w:style>
  <w:style w:type="character" w:styleId="Referenciasutil">
    <w:name w:val="Subtle Reference"/>
    <w:basedOn w:val="Fuentedeprrafopredeter"/>
    <w:uiPriority w:val="31"/>
    <w:qFormat/>
    <w:rsid w:val="00182031"/>
    <w:rPr>
      <w:rFonts w:ascii="Gabarito" w:hAnsi="Gabarito"/>
      <w:smallCaps/>
      <w:color w:val="auto"/>
    </w:rPr>
  </w:style>
  <w:style w:type="character" w:styleId="Referenciaintensa">
    <w:name w:val="Intense Reference"/>
    <w:basedOn w:val="Fuentedeprrafopredeter"/>
    <w:uiPriority w:val="32"/>
    <w:qFormat/>
    <w:rsid w:val="00182031"/>
    <w:rPr>
      <w:rFonts w:ascii="Gabarito" w:hAnsi="Gabarito"/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182031"/>
    <w:rPr>
      <w:rFonts w:ascii="Gabarito" w:hAnsi="Gabarito"/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18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diegofercri.docx</Template>
  <TotalTime>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Fernandez Criado</dc:creator>
  <cp:keywords/>
  <dc:description/>
  <cp:lastModifiedBy>Diego Fernandez Criado</cp:lastModifiedBy>
  <cp:revision>2</cp:revision>
  <dcterms:created xsi:type="dcterms:W3CDTF">2024-05-16T11:19:00Z</dcterms:created>
  <dcterms:modified xsi:type="dcterms:W3CDTF">2024-05-16T11:19:00Z</dcterms:modified>
</cp:coreProperties>
</file>